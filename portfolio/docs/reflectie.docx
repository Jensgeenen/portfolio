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5"/>
        <w:gridCol w:w="4856"/>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C710C5" w14:paraId="6650CB14" w14:textId="77777777" w:rsidTr="00E849C2">
        <w:trPr>
          <w:trHeight w:hRule="exact" w:val="2778"/>
        </w:trPr>
        <w:tc>
          <w:tcPr>
            <w:tcW w:w="9639" w:type="dxa"/>
            <w:gridSpan w:val="2"/>
            <w:tcMar>
              <w:top w:w="567" w:type="dxa"/>
              <w:bottom w:w="567" w:type="dxa"/>
            </w:tcMar>
            <w:vAlign w:val="center"/>
          </w:tcPr>
          <w:p w14:paraId="0003A601" w14:textId="7E805BB3" w:rsidR="00492CF1" w:rsidRPr="00C710C5" w:rsidRDefault="00EE37D1" w:rsidP="00E849C2">
            <w:pPr>
              <w:pStyle w:val="Cover-titel"/>
              <w:rPr>
                <w:caps w:val="0"/>
                <w:szCs w:val="36"/>
                <w:lang w:val="en-GB"/>
              </w:rPr>
            </w:pPr>
            <w:r>
              <w:rPr>
                <w:caps w:val="0"/>
                <w:szCs w:val="36"/>
                <w:lang w:val="en-GB"/>
              </w:rPr>
              <w:t>Internship IP Beja</w:t>
            </w:r>
          </w:p>
          <w:p w14:paraId="27042D76" w14:textId="128D255F" w:rsidR="00492CF1" w:rsidRPr="00C710C5" w:rsidRDefault="002D5B3F" w:rsidP="00E849C2">
            <w:pPr>
              <w:pStyle w:val="Cover-ondertitel"/>
              <w:rPr>
                <w:b w:val="0"/>
                <w:szCs w:val="36"/>
                <w:lang w:val="en-GB"/>
              </w:rPr>
            </w:pPr>
            <w:proofErr w:type="spellStart"/>
            <w:r w:rsidRPr="00C710C5">
              <w:rPr>
                <w:b w:val="0"/>
                <w:szCs w:val="36"/>
                <w:lang w:val="en-GB"/>
              </w:rPr>
              <w:t>R</w:t>
            </w:r>
            <w:r w:rsidR="00E66A9D" w:rsidRPr="00C710C5">
              <w:rPr>
                <w:b w:val="0"/>
                <w:szCs w:val="36"/>
                <w:lang w:val="en-GB"/>
              </w:rPr>
              <w:t>eflectie</w:t>
            </w:r>
            <w:proofErr w:type="spellEnd"/>
          </w:p>
        </w:tc>
      </w:tr>
      <w:tr w:rsidR="00492CF1" w:rsidRPr="00D23087" w14:paraId="79F24781" w14:textId="77777777" w:rsidTr="00E849C2">
        <w:trPr>
          <w:trHeight w:val="1134"/>
        </w:trPr>
        <w:tc>
          <w:tcPr>
            <w:tcW w:w="4395" w:type="dxa"/>
            <w:vMerge w:val="restart"/>
            <w:tcMar>
              <w:right w:w="284" w:type="dxa"/>
            </w:tcMar>
            <w:vAlign w:val="bottom"/>
          </w:tcPr>
          <w:p w14:paraId="448BA34E" w14:textId="5A45602B" w:rsidR="00492CF1" w:rsidRPr="0010415C" w:rsidRDefault="00EE37D1" w:rsidP="00E849C2">
            <w:pPr>
              <w:pStyle w:val="Cover-namen"/>
              <w:rPr>
                <w:color w:val="F04C25"/>
                <w:szCs w:val="18"/>
              </w:rPr>
            </w:pPr>
            <w:r w:rsidRPr="00EE37D1">
              <w:rPr>
                <w:b/>
                <w:color w:val="F04C25"/>
                <w:szCs w:val="18"/>
              </w:rPr>
              <w:t>Jens Geenen</w:t>
            </w:r>
          </w:p>
          <w:p w14:paraId="3C04D22F" w14:textId="77777777" w:rsidR="00492CF1" w:rsidRPr="000B4456" w:rsidRDefault="00492CF1" w:rsidP="00E849C2">
            <w:pPr>
              <w:pStyle w:val="Cover-namen"/>
              <w:rPr>
                <w:szCs w:val="18"/>
              </w:rPr>
            </w:pPr>
          </w:p>
        </w:tc>
        <w:tc>
          <w:tcPr>
            <w:tcW w:w="5244" w:type="dxa"/>
            <w:vAlign w:val="bottom"/>
          </w:tcPr>
          <w:p w14:paraId="20002FAA" w14:textId="170B9BAB" w:rsidR="00492CF1" w:rsidRPr="0002748F" w:rsidRDefault="00492CF1" w:rsidP="00E849C2">
            <w:pPr>
              <w:pStyle w:val="Cover-opleiding"/>
              <w:rPr>
                <w:lang w:val="nl-BE"/>
              </w:rPr>
            </w:pPr>
            <w:r>
              <w:rPr>
                <w:lang w:val="nl-BE"/>
              </w:rPr>
              <w:t>Bache</w:t>
            </w:r>
            <w:r w:rsidR="00BD06B3">
              <w:rPr>
                <w:lang w:val="nl-BE"/>
              </w:rPr>
              <w:t xml:space="preserve">lor in de </w:t>
            </w:r>
            <w:r w:rsidR="00EE37D1">
              <w:rPr>
                <w:lang w:val="nl-BE"/>
              </w:rPr>
              <w:t>Toegepaste Informatica</w:t>
            </w:r>
            <w:r w:rsidR="003048B7">
              <w:rPr>
                <w:lang w:val="nl-BE"/>
              </w:rPr>
              <w:br/>
              <w:t xml:space="preserve">keuzerichting </w:t>
            </w:r>
            <w:r w:rsidR="00EE37D1">
              <w:rPr>
                <w:lang w:val="nl-BE"/>
              </w:rPr>
              <w:t>IOT</w:t>
            </w:r>
          </w:p>
          <w:p w14:paraId="42315763" w14:textId="77777777" w:rsidR="00492CF1" w:rsidRPr="00D23087" w:rsidRDefault="00492CF1" w:rsidP="00E849C2">
            <w:pPr>
              <w:pStyle w:val="Cover-afstudeerrichting"/>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1D23279F" w:rsidR="00492CF1" w:rsidRPr="003467A3" w:rsidRDefault="003048B7" w:rsidP="00E849C2">
            <w:pPr>
              <w:pStyle w:val="Cover-academiejaarcampus"/>
            </w:pPr>
            <w:r>
              <w:t>Academiejaar 20xx-20xx</w:t>
            </w:r>
          </w:p>
          <w:p w14:paraId="5BFA5E4E"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08B4736C" w14:textId="1A241E1C" w:rsidR="00C710C5" w:rsidRPr="00C710C5" w:rsidRDefault="00C710C5" w:rsidP="00C710C5">
      <w:pPr>
        <w:rPr>
          <w:b/>
          <w:bCs/>
        </w:rPr>
      </w:pPr>
      <w:r w:rsidRPr="00C710C5">
        <w:rPr>
          <w:b/>
          <w:bCs/>
        </w:rPr>
        <w:lastRenderedPageBreak/>
        <w:t>Inleiding</w:t>
      </w:r>
    </w:p>
    <w:p w14:paraId="1A517696" w14:textId="2A42DF1E" w:rsidR="00C710C5" w:rsidRDefault="00C710C5" w:rsidP="00C710C5">
      <w:r w:rsidRPr="00C710C5">
        <w:t xml:space="preserve">Deze reflectie gaat over mijn stage als student Toegepaste Informatica binnen de keuzerichting Internet of </w:t>
      </w:r>
      <w:proofErr w:type="spellStart"/>
      <w:r w:rsidRPr="00C710C5">
        <w:t>Things</w:t>
      </w:r>
      <w:proofErr w:type="spellEnd"/>
      <w:r w:rsidRPr="00C710C5">
        <w:t xml:space="preserve">. Ik liep stage aan het </w:t>
      </w:r>
      <w:proofErr w:type="spellStart"/>
      <w:r w:rsidRPr="00C710C5">
        <w:rPr>
          <w:b/>
          <w:bCs/>
        </w:rPr>
        <w:t>Instituto</w:t>
      </w:r>
      <w:proofErr w:type="spellEnd"/>
      <w:r w:rsidRPr="00C710C5">
        <w:rPr>
          <w:b/>
          <w:bCs/>
        </w:rPr>
        <w:t xml:space="preserve"> </w:t>
      </w:r>
      <w:proofErr w:type="spellStart"/>
      <w:r w:rsidRPr="00C710C5">
        <w:rPr>
          <w:b/>
          <w:bCs/>
        </w:rPr>
        <w:t>Politécnico</w:t>
      </w:r>
      <w:proofErr w:type="spellEnd"/>
      <w:r w:rsidRPr="00C710C5">
        <w:rPr>
          <w:b/>
          <w:bCs/>
        </w:rPr>
        <w:t xml:space="preserve"> de Beja (IP Beja)</w:t>
      </w:r>
      <w:r w:rsidRPr="00C710C5">
        <w:t xml:space="preserve"> in </w:t>
      </w:r>
      <w:r w:rsidRPr="00C710C5">
        <w:rPr>
          <w:b/>
          <w:bCs/>
        </w:rPr>
        <w:t>Beja, Portugal</w:t>
      </w:r>
      <w:r w:rsidRPr="00C710C5">
        <w:t>. Tijdens deze stage werkte ik aan de ontwikkeling van een waterkwaliteitsmonitoringsysteem. In deze reflectie blik ik terug op zowel het inhoudelijke verloop van het project als mijn persoonlijke groei en leerervaringen tijdens deze periode.</w:t>
      </w:r>
    </w:p>
    <w:p w14:paraId="1DA795B4" w14:textId="77777777" w:rsidR="00C710C5" w:rsidRPr="00C710C5" w:rsidRDefault="00C710C5" w:rsidP="00C710C5"/>
    <w:p w14:paraId="423F0586" w14:textId="77777777" w:rsidR="00C710C5" w:rsidRPr="00C710C5" w:rsidRDefault="00C710C5" w:rsidP="00C710C5">
      <w:pPr>
        <w:rPr>
          <w:b/>
          <w:bCs/>
          <w:sz w:val="24"/>
          <w:szCs w:val="24"/>
        </w:rPr>
      </w:pPr>
      <w:r w:rsidRPr="00C710C5">
        <w:rPr>
          <w:b/>
          <w:bCs/>
          <w:sz w:val="24"/>
          <w:szCs w:val="24"/>
        </w:rPr>
        <w:t>1. Inhoudelijke reflectie op het project</w:t>
      </w:r>
    </w:p>
    <w:p w14:paraId="06C3C5E4" w14:textId="77777777" w:rsidR="00C710C5" w:rsidRPr="00C710C5" w:rsidRDefault="00C710C5" w:rsidP="00C710C5">
      <w:r w:rsidRPr="00C710C5">
        <w:t xml:space="preserve">Tijdens mijn stage heb ik een </w:t>
      </w:r>
      <w:proofErr w:type="spellStart"/>
      <w:r w:rsidRPr="00C710C5">
        <w:rPr>
          <w:b/>
          <w:bCs/>
        </w:rPr>
        <w:t>Progressive</w:t>
      </w:r>
      <w:proofErr w:type="spellEnd"/>
      <w:r w:rsidRPr="00C710C5">
        <w:rPr>
          <w:b/>
          <w:bCs/>
        </w:rPr>
        <w:t xml:space="preserve"> Web App (PWA)</w:t>
      </w:r>
      <w:r w:rsidRPr="00C710C5">
        <w:t xml:space="preserve"> gebouwd waarmee medewerkers in het veld waterkwaliteitsmetingen kunnen invoeren. Deze gegevens worden geanalyseerd, omgezet in een automatisch gegenereerd rapport (PDF) en doorgestuurd naar het verantwoordelijke agentschap in de regio. De app ondersteunt drie verschillende gebruikersrollen met elk een eigen dashboard: </w:t>
      </w:r>
      <w:r w:rsidRPr="00C710C5">
        <w:rPr>
          <w:b/>
          <w:bCs/>
        </w:rPr>
        <w:t>employee</w:t>
      </w:r>
      <w:r w:rsidRPr="00C710C5">
        <w:t xml:space="preserve">, </w:t>
      </w:r>
      <w:r w:rsidRPr="00C710C5">
        <w:rPr>
          <w:b/>
          <w:bCs/>
        </w:rPr>
        <w:t>manager</w:t>
      </w:r>
      <w:r w:rsidRPr="00C710C5">
        <w:t xml:space="preserve"> en </w:t>
      </w:r>
      <w:proofErr w:type="gramStart"/>
      <w:r w:rsidRPr="00C710C5">
        <w:rPr>
          <w:b/>
          <w:bCs/>
        </w:rPr>
        <w:t>IT administrator</w:t>
      </w:r>
      <w:proofErr w:type="gramEnd"/>
      <w:r w:rsidRPr="00C710C5">
        <w:t>.</w:t>
      </w:r>
    </w:p>
    <w:p w14:paraId="1F8B77FF" w14:textId="77777777" w:rsidR="00C710C5" w:rsidRPr="00C710C5" w:rsidRDefault="00C710C5" w:rsidP="00C710C5">
      <w:pPr>
        <w:rPr>
          <w:b/>
          <w:bCs/>
        </w:rPr>
      </w:pPr>
      <w:r w:rsidRPr="00C710C5">
        <w:rPr>
          <w:b/>
          <w:bCs/>
        </w:rPr>
        <w:t>Wat is gerealiseerd?</w:t>
      </w:r>
    </w:p>
    <w:p w14:paraId="44874602" w14:textId="77777777" w:rsidR="00C710C5" w:rsidRPr="00C710C5" w:rsidRDefault="00C710C5" w:rsidP="00C710C5">
      <w:r w:rsidRPr="00C710C5">
        <w:t>De belangrijkste onderdelen van het systeem zijn:</w:t>
      </w:r>
    </w:p>
    <w:p w14:paraId="14958270" w14:textId="77777777" w:rsidR="00C710C5" w:rsidRPr="00C710C5" w:rsidRDefault="00C710C5" w:rsidP="00C710C5">
      <w:pPr>
        <w:numPr>
          <w:ilvl w:val="0"/>
          <w:numId w:val="21"/>
        </w:numPr>
      </w:pPr>
      <w:r w:rsidRPr="00C710C5">
        <w:t>Invoerscherm voor waterkwaliteitsdata</w:t>
      </w:r>
    </w:p>
    <w:p w14:paraId="46B9AFA5" w14:textId="77777777" w:rsidR="00C710C5" w:rsidRPr="00C710C5" w:rsidRDefault="00C710C5" w:rsidP="00C710C5">
      <w:pPr>
        <w:numPr>
          <w:ilvl w:val="0"/>
          <w:numId w:val="21"/>
        </w:numPr>
      </w:pPr>
      <w:r w:rsidRPr="00C710C5">
        <w:t xml:space="preserve">Automatische opslag en rapportgeneratie met </w:t>
      </w:r>
      <w:proofErr w:type="spellStart"/>
      <w:r w:rsidRPr="00C710C5">
        <w:t>ReportLab</w:t>
      </w:r>
      <w:proofErr w:type="spellEnd"/>
    </w:p>
    <w:p w14:paraId="5C94262E" w14:textId="77777777" w:rsidR="00C710C5" w:rsidRPr="00C710C5" w:rsidRDefault="00C710C5" w:rsidP="00C710C5">
      <w:pPr>
        <w:numPr>
          <w:ilvl w:val="0"/>
          <w:numId w:val="21"/>
        </w:numPr>
      </w:pPr>
      <w:proofErr w:type="spellStart"/>
      <w:r w:rsidRPr="00C710C5">
        <w:t>Rolgebaseerde</w:t>
      </w:r>
      <w:proofErr w:type="spellEnd"/>
      <w:r w:rsidRPr="00C710C5">
        <w:t xml:space="preserve"> dashboards</w:t>
      </w:r>
    </w:p>
    <w:p w14:paraId="3A89995D" w14:textId="77777777" w:rsidR="00C710C5" w:rsidRPr="00C710C5" w:rsidRDefault="00C710C5" w:rsidP="00C710C5">
      <w:pPr>
        <w:numPr>
          <w:ilvl w:val="0"/>
          <w:numId w:val="21"/>
        </w:numPr>
      </w:pPr>
      <w:r w:rsidRPr="00C710C5">
        <w:t>Automatische verzending van rapporten via e-mail</w:t>
      </w:r>
    </w:p>
    <w:p w14:paraId="4BCD58C8" w14:textId="77777777" w:rsidR="00C710C5" w:rsidRPr="00C710C5" w:rsidRDefault="00C710C5" w:rsidP="00C710C5">
      <w:r w:rsidRPr="00C710C5">
        <w:t xml:space="preserve">Het project is opgeleverd als een </w:t>
      </w:r>
      <w:proofErr w:type="spellStart"/>
      <w:r w:rsidRPr="00C710C5">
        <w:rPr>
          <w:b/>
          <w:bCs/>
        </w:rPr>
        <w:t>proof</w:t>
      </w:r>
      <w:proofErr w:type="spellEnd"/>
      <w:r w:rsidRPr="00C710C5">
        <w:rPr>
          <w:b/>
          <w:bCs/>
        </w:rPr>
        <w:t xml:space="preserve"> of concept (</w:t>
      </w:r>
      <w:proofErr w:type="spellStart"/>
      <w:r w:rsidRPr="00C710C5">
        <w:rPr>
          <w:b/>
          <w:bCs/>
        </w:rPr>
        <w:t>PoC</w:t>
      </w:r>
      <w:proofErr w:type="spellEnd"/>
      <w:r w:rsidRPr="00C710C5">
        <w:rPr>
          <w:b/>
          <w:bCs/>
        </w:rPr>
        <w:t>)</w:t>
      </w:r>
      <w:r w:rsidRPr="00C710C5">
        <w:t>. Het systeem werkt goed en kan dienen als basis voor verdere uitbouw door de organisatie.</w:t>
      </w:r>
    </w:p>
    <w:p w14:paraId="1FD3BBE3" w14:textId="77777777" w:rsidR="00C710C5" w:rsidRPr="00C710C5" w:rsidRDefault="00C710C5" w:rsidP="00C710C5">
      <w:pPr>
        <w:numPr>
          <w:ilvl w:val="0"/>
          <w:numId w:val="22"/>
        </w:numPr>
        <w:rPr>
          <w:b/>
          <w:bCs/>
        </w:rPr>
      </w:pPr>
      <w:r w:rsidRPr="00C710C5">
        <w:rPr>
          <w:b/>
          <w:bCs/>
        </w:rPr>
        <w:t>Toegevoegde waarde</w:t>
      </w:r>
    </w:p>
    <w:p w14:paraId="18DBB508" w14:textId="77777777" w:rsidR="00C710C5" w:rsidRPr="00C710C5" w:rsidRDefault="00C710C5" w:rsidP="00C710C5">
      <w:r w:rsidRPr="00C710C5">
        <w:t>De oplossing zorgt ervoor dat meetgegevens sneller, efficiënter en automatisch verwerkt worden. Dit bespaart tijd voor de medewerkers en biedt duidelijke rapporten voor het agentschap dat toezicht houdt op de waterkwaliteit in de regio Alentejo.</w:t>
      </w:r>
    </w:p>
    <w:p w14:paraId="3FBCA4E9" w14:textId="77777777" w:rsidR="00C710C5" w:rsidRPr="00C710C5" w:rsidRDefault="00C710C5" w:rsidP="00C710C5">
      <w:pPr>
        <w:numPr>
          <w:ilvl w:val="0"/>
          <w:numId w:val="22"/>
        </w:numPr>
        <w:rPr>
          <w:b/>
          <w:bCs/>
        </w:rPr>
      </w:pPr>
      <w:r w:rsidRPr="00C710C5">
        <w:rPr>
          <w:b/>
          <w:bCs/>
        </w:rPr>
        <w:t>Status en verdere afwerking</w:t>
      </w:r>
    </w:p>
    <w:p w14:paraId="430F508B" w14:textId="77777777" w:rsidR="00C710C5" w:rsidRPr="00C710C5" w:rsidRDefault="00C710C5" w:rsidP="00C710C5">
      <w:r w:rsidRPr="00C710C5">
        <w:t>De kernfunctionaliteiten zijn klaar. Toch zijn er nog enkele mogelijke uitbreidingen:</w:t>
      </w:r>
    </w:p>
    <w:p w14:paraId="3D91AC6D" w14:textId="77777777" w:rsidR="00C710C5" w:rsidRPr="00C710C5" w:rsidRDefault="00C710C5" w:rsidP="00C710C5">
      <w:pPr>
        <w:numPr>
          <w:ilvl w:val="0"/>
          <w:numId w:val="22"/>
        </w:numPr>
      </w:pPr>
      <w:r w:rsidRPr="00C710C5">
        <w:t>Automatische validatie van de meetwaarden (bijvoorbeeld controleren of pH of temperatuur binnen veilige grenzen valt)</w:t>
      </w:r>
    </w:p>
    <w:p w14:paraId="1890B9D3" w14:textId="77777777" w:rsidR="00C710C5" w:rsidRPr="00C710C5" w:rsidRDefault="00C710C5" w:rsidP="00C710C5">
      <w:pPr>
        <w:numPr>
          <w:ilvl w:val="0"/>
          <w:numId w:val="22"/>
        </w:numPr>
      </w:pPr>
      <w:r w:rsidRPr="00C710C5">
        <w:t>Verbetering van het grafisch ontwerp (UI/UX)</w:t>
      </w:r>
    </w:p>
    <w:p w14:paraId="0335A088" w14:textId="77777777" w:rsidR="00C710C5" w:rsidRPr="00C710C5" w:rsidRDefault="00C710C5" w:rsidP="00C710C5">
      <w:pPr>
        <w:numPr>
          <w:ilvl w:val="0"/>
          <w:numId w:val="22"/>
        </w:numPr>
      </w:pPr>
      <w:r w:rsidRPr="00C710C5">
        <w:t>Uitbreiding met analyse- of trendvisualisaties</w:t>
      </w:r>
    </w:p>
    <w:p w14:paraId="5D7C3BB8" w14:textId="42355DFF" w:rsidR="00C710C5" w:rsidRDefault="00C710C5" w:rsidP="00C710C5">
      <w:r w:rsidRPr="00C710C5">
        <w:t>Het systeem is nog niet in productie genomen, maar vormt wel een goede technische basis voor toekomstige ontwikkeling.</w:t>
      </w:r>
    </w:p>
    <w:p w14:paraId="4012D96D" w14:textId="77777777" w:rsidR="00C710C5" w:rsidRDefault="00C710C5" w:rsidP="00C710C5"/>
    <w:p w14:paraId="6B39FCC5" w14:textId="77777777" w:rsidR="00C710C5" w:rsidRPr="00C710C5" w:rsidRDefault="00C710C5" w:rsidP="00C710C5"/>
    <w:p w14:paraId="020BF2FD" w14:textId="77777777" w:rsidR="00C710C5" w:rsidRPr="00C710C5" w:rsidRDefault="00C710C5" w:rsidP="00C710C5">
      <w:pPr>
        <w:rPr>
          <w:b/>
          <w:bCs/>
          <w:sz w:val="24"/>
          <w:szCs w:val="24"/>
        </w:rPr>
      </w:pPr>
      <w:r w:rsidRPr="00C710C5">
        <w:rPr>
          <w:b/>
          <w:bCs/>
          <w:sz w:val="24"/>
          <w:szCs w:val="24"/>
        </w:rPr>
        <w:lastRenderedPageBreak/>
        <w:t>2. Persoonlijke reflectie</w:t>
      </w:r>
    </w:p>
    <w:p w14:paraId="1F759207" w14:textId="77777777" w:rsidR="00C710C5" w:rsidRPr="00C710C5" w:rsidRDefault="00C710C5" w:rsidP="00C710C5">
      <w:pPr>
        <w:rPr>
          <w:b/>
          <w:bCs/>
        </w:rPr>
      </w:pPr>
      <w:r w:rsidRPr="00C710C5">
        <w:rPr>
          <w:b/>
          <w:bCs/>
        </w:rPr>
        <w:t>Wat ik geleerd heb</w:t>
      </w:r>
    </w:p>
    <w:p w14:paraId="7C6FE045" w14:textId="77777777" w:rsidR="00C710C5" w:rsidRPr="00C710C5" w:rsidRDefault="00C710C5" w:rsidP="00C710C5">
      <w:r w:rsidRPr="00C710C5">
        <w:t xml:space="preserve">Deze stage heeft mij de kans gegeven om met </w:t>
      </w:r>
      <w:r w:rsidRPr="00C710C5">
        <w:rPr>
          <w:b/>
          <w:bCs/>
        </w:rPr>
        <w:t>nieuwe technologieën</w:t>
      </w:r>
      <w:r w:rsidRPr="00C710C5">
        <w:t xml:space="preserve"> te werken zoals Django, </w:t>
      </w:r>
      <w:proofErr w:type="spellStart"/>
      <w:r w:rsidRPr="00C710C5">
        <w:t>Progressive</w:t>
      </w:r>
      <w:proofErr w:type="spellEnd"/>
      <w:r w:rsidRPr="00C710C5">
        <w:t xml:space="preserve"> Web Apps en </w:t>
      </w:r>
      <w:proofErr w:type="spellStart"/>
      <w:r w:rsidRPr="00C710C5">
        <w:t>ReportLab</w:t>
      </w:r>
      <w:proofErr w:type="spellEnd"/>
      <w:r w:rsidRPr="00C710C5">
        <w:t>. Voor de stage had ik hier nog geen ervaring mee. Ik heb ook geleerd hoe je een project opbouwt rond verschillende gebruikersrollen en hoe je functionaliteiten logisch opbouwt rond hun verantwoordelijkheden.</w:t>
      </w:r>
    </w:p>
    <w:p w14:paraId="6AFBC414" w14:textId="77777777" w:rsidR="00C710C5" w:rsidRPr="00C710C5" w:rsidRDefault="00C710C5" w:rsidP="00C710C5">
      <w:r w:rsidRPr="00C710C5">
        <w:t>Daarnaast leerde ik omgaan met beperkte of onduidelijke communicatie. Mijn opdrachtgever sprak geen Engels, wat zorgde voor extra uitdagingen. Dit heeft mij gedwongen om zelfstandig te werken en creatieve oplossingen te zoeken.</w:t>
      </w:r>
    </w:p>
    <w:p w14:paraId="579E2DC6" w14:textId="77777777" w:rsidR="00C710C5" w:rsidRPr="00C710C5" w:rsidRDefault="00C710C5" w:rsidP="00C710C5">
      <w:pPr>
        <w:rPr>
          <w:b/>
          <w:bCs/>
        </w:rPr>
      </w:pPr>
      <w:r w:rsidRPr="00C710C5">
        <w:rPr>
          <w:b/>
          <w:bCs/>
        </w:rPr>
        <w:t>Persoonlijke groei</w:t>
      </w:r>
    </w:p>
    <w:p w14:paraId="6A4EDE2B" w14:textId="77777777" w:rsidR="00C710C5" w:rsidRPr="00C710C5" w:rsidRDefault="00C710C5" w:rsidP="00C710C5">
      <w:r w:rsidRPr="00C710C5">
        <w:t>Ik ben zelfstandiger geworden in het plannen en uitvoeren van mijn werk. Ik heb beter leren analyseren wat er nodig is in een project, ook als er weinig directe begeleiding is. Ik heb geleerd om verantwoordelijkheid te nemen en oplossingen te zoeken in plaats van af te wachten.</w:t>
      </w:r>
    </w:p>
    <w:p w14:paraId="6EADFE45" w14:textId="77777777" w:rsidR="00C710C5" w:rsidRPr="00C710C5" w:rsidRDefault="00C710C5" w:rsidP="00C710C5">
      <w:pPr>
        <w:rPr>
          <w:b/>
          <w:bCs/>
        </w:rPr>
      </w:pPr>
      <w:r w:rsidRPr="00C710C5">
        <w:rPr>
          <w:b/>
          <w:bCs/>
        </w:rPr>
        <w:t>Uitdagingen en aanpak</w:t>
      </w:r>
    </w:p>
    <w:p w14:paraId="2400976D" w14:textId="77777777" w:rsidR="00C710C5" w:rsidRPr="00C710C5" w:rsidRDefault="00C710C5" w:rsidP="00C710C5">
      <w:r w:rsidRPr="00C710C5">
        <w:t xml:space="preserve">De grootste moeilijkheid was de </w:t>
      </w:r>
      <w:r w:rsidRPr="00C710C5">
        <w:rPr>
          <w:b/>
          <w:bCs/>
        </w:rPr>
        <w:t>late duidelijkheid</w:t>
      </w:r>
      <w:r w:rsidRPr="00C710C5">
        <w:t xml:space="preserve"> over het project en de </w:t>
      </w:r>
      <w:r w:rsidRPr="00C710C5">
        <w:rPr>
          <w:b/>
          <w:bCs/>
        </w:rPr>
        <w:t>taalbarrière</w:t>
      </w:r>
      <w:r w:rsidRPr="00C710C5">
        <w:t xml:space="preserve"> met de opdrachtgever. Daardoor verloor ik wat tijd in het begin van de stage. Ik heb dit aangepakt door zelf structuur aan te brengen in het project en stap voor stap de belangrijkste onderdelen op te bouwen.</w:t>
      </w:r>
    </w:p>
    <w:p w14:paraId="45BDFBE7" w14:textId="77777777" w:rsidR="00C710C5" w:rsidRPr="00C710C5" w:rsidRDefault="00C710C5" w:rsidP="00C710C5">
      <w:r w:rsidRPr="00C710C5">
        <w:t>Als ik opnieuw zou starten, zou ik vooraf duidelijkere afspraken proberen te maken over het project en de verwachtingen, zodat ik sneller gericht aan de slag kon.</w:t>
      </w:r>
    </w:p>
    <w:p w14:paraId="24759573" w14:textId="45D0EC13" w:rsidR="00C710C5" w:rsidRPr="00C710C5" w:rsidRDefault="00C710C5" w:rsidP="00C710C5"/>
    <w:p w14:paraId="4DF33006" w14:textId="77777777" w:rsidR="00C710C5" w:rsidRPr="00C710C5" w:rsidRDefault="00C710C5" w:rsidP="00C710C5">
      <w:pPr>
        <w:rPr>
          <w:b/>
          <w:bCs/>
        </w:rPr>
      </w:pPr>
      <w:r w:rsidRPr="00C710C5">
        <w:rPr>
          <w:b/>
          <w:bCs/>
        </w:rPr>
        <w:t>Slot</w:t>
      </w:r>
    </w:p>
    <w:p w14:paraId="05862874" w14:textId="77777777" w:rsidR="00C710C5" w:rsidRPr="00C710C5" w:rsidRDefault="00C710C5" w:rsidP="00C710C5">
      <w:r w:rsidRPr="00C710C5">
        <w:t>Mijn stage aan IP Beja was leerrijk en uitdagend. Ik heb zowel technisch als persoonlijk veel bijgeleerd. Ik ben trots op het resultaat en zie het als een waardevolle voorbereiding op mijn toekomstige carrière als ontwikkelaar. De opgedane ervaring en competenties vormen een stevige basis voor de volgende stappen in mijn professionele ontwikkeling.</w:t>
      </w:r>
    </w:p>
    <w:p w14:paraId="4D7368D2" w14:textId="06CAAE8E" w:rsidR="00ED6984" w:rsidRPr="002D5B3F" w:rsidRDefault="00ED6984" w:rsidP="00C710C5">
      <w:pPr>
        <w:rPr>
          <w:lang w:val="nl-BE"/>
        </w:rPr>
      </w:pPr>
    </w:p>
    <w:sectPr w:rsidR="00ED6984" w:rsidRPr="002D5B3F" w:rsidSect="00FD738E">
      <w:headerReference w:type="default" r:id="rId9"/>
      <w:headerReference w:type="first" r:id="rId10"/>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88CE5" w14:textId="77777777" w:rsidR="00065B85" w:rsidRDefault="00065B85">
      <w:r>
        <w:separator/>
      </w:r>
    </w:p>
  </w:endnote>
  <w:endnote w:type="continuationSeparator" w:id="0">
    <w:p w14:paraId="26B28782" w14:textId="77777777" w:rsidR="00065B85" w:rsidRDefault="00065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EF039" w14:textId="77777777" w:rsidR="00065B85" w:rsidRDefault="00065B85">
      <w:r>
        <w:separator/>
      </w:r>
    </w:p>
  </w:footnote>
  <w:footnote w:type="continuationSeparator" w:id="0">
    <w:p w14:paraId="23E21F97" w14:textId="77777777" w:rsidR="00065B85" w:rsidRDefault="00065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6FDB7" w14:textId="4468C9C7" w:rsidR="00984C78" w:rsidRDefault="00984C78" w:rsidP="00FD738E">
    <w:pPr>
      <w:pStyle w:val="Koptekst"/>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B32B8" w14:textId="77777777" w:rsidR="00984C78" w:rsidRDefault="00984C78" w:rsidP="005461C4">
    <w:pPr>
      <w:pStyle w:val="Koptekst"/>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B9C2DA3"/>
    <w:multiLevelType w:val="multilevel"/>
    <w:tmpl w:val="1C6A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5B3A028F"/>
    <w:multiLevelType w:val="hybridMultilevel"/>
    <w:tmpl w:val="87E4B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F45D7D"/>
    <w:multiLevelType w:val="multilevel"/>
    <w:tmpl w:val="9F9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32842389">
    <w:abstractNumId w:val="17"/>
  </w:num>
  <w:num w:numId="2" w16cid:durableId="704135362">
    <w:abstractNumId w:val="17"/>
  </w:num>
  <w:num w:numId="3" w16cid:durableId="505436179">
    <w:abstractNumId w:val="3"/>
  </w:num>
  <w:num w:numId="4" w16cid:durableId="1069503309">
    <w:abstractNumId w:val="11"/>
  </w:num>
  <w:num w:numId="5" w16cid:durableId="1879665292">
    <w:abstractNumId w:val="5"/>
  </w:num>
  <w:num w:numId="6" w16cid:durableId="83963946">
    <w:abstractNumId w:val="16"/>
  </w:num>
  <w:num w:numId="7" w16cid:durableId="488980636">
    <w:abstractNumId w:val="12"/>
  </w:num>
  <w:num w:numId="8" w16cid:durableId="144127245">
    <w:abstractNumId w:val="21"/>
  </w:num>
  <w:num w:numId="9" w16cid:durableId="695500012">
    <w:abstractNumId w:val="0"/>
  </w:num>
  <w:num w:numId="10" w16cid:durableId="1694528169">
    <w:abstractNumId w:val="6"/>
  </w:num>
  <w:num w:numId="11" w16cid:durableId="139468734">
    <w:abstractNumId w:val="8"/>
  </w:num>
  <w:num w:numId="12" w16cid:durableId="1324894792">
    <w:abstractNumId w:val="1"/>
  </w:num>
  <w:num w:numId="13" w16cid:durableId="242572618">
    <w:abstractNumId w:val="4"/>
  </w:num>
  <w:num w:numId="14" w16cid:durableId="647636670">
    <w:abstractNumId w:val="15"/>
  </w:num>
  <w:num w:numId="15" w16cid:durableId="296568639">
    <w:abstractNumId w:val="20"/>
  </w:num>
  <w:num w:numId="16" w16cid:durableId="486746889">
    <w:abstractNumId w:val="2"/>
  </w:num>
  <w:num w:numId="17" w16cid:durableId="622807912">
    <w:abstractNumId w:val="10"/>
  </w:num>
  <w:num w:numId="18" w16cid:durableId="691106033">
    <w:abstractNumId w:val="7"/>
  </w:num>
  <w:num w:numId="19" w16cid:durableId="2096049987">
    <w:abstractNumId w:val="13"/>
  </w:num>
  <w:num w:numId="20" w16cid:durableId="1184897451">
    <w:abstractNumId w:val="14"/>
  </w:num>
  <w:num w:numId="21" w16cid:durableId="368455761">
    <w:abstractNumId w:val="9"/>
  </w:num>
  <w:num w:numId="22" w16cid:durableId="1733380877">
    <w:abstractNumId w:val="19"/>
  </w:num>
  <w:num w:numId="23" w16cid:durableId="1670257330">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332A5"/>
    <w:rsid w:val="0005424D"/>
    <w:rsid w:val="00065B85"/>
    <w:rsid w:val="0007012C"/>
    <w:rsid w:val="000702DF"/>
    <w:rsid w:val="000723CE"/>
    <w:rsid w:val="00075600"/>
    <w:rsid w:val="00076C2A"/>
    <w:rsid w:val="00094F1E"/>
    <w:rsid w:val="00097BEA"/>
    <w:rsid w:val="000E54D1"/>
    <w:rsid w:val="001105C9"/>
    <w:rsid w:val="00117F22"/>
    <w:rsid w:val="00127C0C"/>
    <w:rsid w:val="00142C27"/>
    <w:rsid w:val="0015332E"/>
    <w:rsid w:val="00153653"/>
    <w:rsid w:val="00155D8C"/>
    <w:rsid w:val="00156F1C"/>
    <w:rsid w:val="00166BB3"/>
    <w:rsid w:val="00167371"/>
    <w:rsid w:val="00172784"/>
    <w:rsid w:val="001B2F9A"/>
    <w:rsid w:val="001C01E3"/>
    <w:rsid w:val="001C18E2"/>
    <w:rsid w:val="001C732B"/>
    <w:rsid w:val="001D3F69"/>
    <w:rsid w:val="001E1D27"/>
    <w:rsid w:val="00212CA7"/>
    <w:rsid w:val="00224B6E"/>
    <w:rsid w:val="002328CA"/>
    <w:rsid w:val="00234DDC"/>
    <w:rsid w:val="00277F37"/>
    <w:rsid w:val="002812BC"/>
    <w:rsid w:val="002919E6"/>
    <w:rsid w:val="00291F78"/>
    <w:rsid w:val="002965C1"/>
    <w:rsid w:val="002A0152"/>
    <w:rsid w:val="002B7451"/>
    <w:rsid w:val="002D5B3F"/>
    <w:rsid w:val="002E351F"/>
    <w:rsid w:val="002E431B"/>
    <w:rsid w:val="002E5D08"/>
    <w:rsid w:val="002F6F60"/>
    <w:rsid w:val="00300B4D"/>
    <w:rsid w:val="003048B7"/>
    <w:rsid w:val="003312CD"/>
    <w:rsid w:val="00355E05"/>
    <w:rsid w:val="003726ED"/>
    <w:rsid w:val="003A0A7B"/>
    <w:rsid w:val="003A750E"/>
    <w:rsid w:val="003D17A5"/>
    <w:rsid w:val="003D2811"/>
    <w:rsid w:val="004163DE"/>
    <w:rsid w:val="00424212"/>
    <w:rsid w:val="00425380"/>
    <w:rsid w:val="00433FD0"/>
    <w:rsid w:val="00444640"/>
    <w:rsid w:val="004544A0"/>
    <w:rsid w:val="00492CF1"/>
    <w:rsid w:val="004B0638"/>
    <w:rsid w:val="004C1EA7"/>
    <w:rsid w:val="005119EC"/>
    <w:rsid w:val="00527CE0"/>
    <w:rsid w:val="005461C4"/>
    <w:rsid w:val="0055612D"/>
    <w:rsid w:val="005628DD"/>
    <w:rsid w:val="00566055"/>
    <w:rsid w:val="00566678"/>
    <w:rsid w:val="0057054E"/>
    <w:rsid w:val="00581C25"/>
    <w:rsid w:val="0058552A"/>
    <w:rsid w:val="005C21FA"/>
    <w:rsid w:val="005C4999"/>
    <w:rsid w:val="005D662A"/>
    <w:rsid w:val="005E0734"/>
    <w:rsid w:val="005E1C56"/>
    <w:rsid w:val="005E2864"/>
    <w:rsid w:val="005F2A96"/>
    <w:rsid w:val="005F51DB"/>
    <w:rsid w:val="005F7BB3"/>
    <w:rsid w:val="0065563A"/>
    <w:rsid w:val="006634C2"/>
    <w:rsid w:val="00671753"/>
    <w:rsid w:val="00690B26"/>
    <w:rsid w:val="006977FF"/>
    <w:rsid w:val="00697CC4"/>
    <w:rsid w:val="006A3991"/>
    <w:rsid w:val="006A5099"/>
    <w:rsid w:val="006C66AD"/>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64BC"/>
    <w:rsid w:val="007C498C"/>
    <w:rsid w:val="007D0E52"/>
    <w:rsid w:val="007D63E9"/>
    <w:rsid w:val="00801CA5"/>
    <w:rsid w:val="0080735A"/>
    <w:rsid w:val="00815EFF"/>
    <w:rsid w:val="00843ADD"/>
    <w:rsid w:val="00854EA0"/>
    <w:rsid w:val="00855396"/>
    <w:rsid w:val="008A3442"/>
    <w:rsid w:val="008B0804"/>
    <w:rsid w:val="008B68CD"/>
    <w:rsid w:val="008C162C"/>
    <w:rsid w:val="008C1838"/>
    <w:rsid w:val="008E455B"/>
    <w:rsid w:val="008E6C42"/>
    <w:rsid w:val="008F175F"/>
    <w:rsid w:val="009024E8"/>
    <w:rsid w:val="009415A0"/>
    <w:rsid w:val="009545C3"/>
    <w:rsid w:val="00961347"/>
    <w:rsid w:val="009743C6"/>
    <w:rsid w:val="00975D41"/>
    <w:rsid w:val="00984C78"/>
    <w:rsid w:val="009951F3"/>
    <w:rsid w:val="009B1273"/>
    <w:rsid w:val="009B53C2"/>
    <w:rsid w:val="009F1D73"/>
    <w:rsid w:val="009F5565"/>
    <w:rsid w:val="00A05249"/>
    <w:rsid w:val="00A12DDB"/>
    <w:rsid w:val="00A24149"/>
    <w:rsid w:val="00A35D47"/>
    <w:rsid w:val="00A417CA"/>
    <w:rsid w:val="00A44998"/>
    <w:rsid w:val="00A64F0F"/>
    <w:rsid w:val="00A6710C"/>
    <w:rsid w:val="00A77E95"/>
    <w:rsid w:val="00AA674A"/>
    <w:rsid w:val="00AA7E40"/>
    <w:rsid w:val="00AC3271"/>
    <w:rsid w:val="00AC67F2"/>
    <w:rsid w:val="00AD2688"/>
    <w:rsid w:val="00AD36D7"/>
    <w:rsid w:val="00AE15C5"/>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199A"/>
    <w:rsid w:val="00C10442"/>
    <w:rsid w:val="00C132D1"/>
    <w:rsid w:val="00C22157"/>
    <w:rsid w:val="00C22AFE"/>
    <w:rsid w:val="00C710C5"/>
    <w:rsid w:val="00C75D5E"/>
    <w:rsid w:val="00C90706"/>
    <w:rsid w:val="00C91EE8"/>
    <w:rsid w:val="00C9598D"/>
    <w:rsid w:val="00C96274"/>
    <w:rsid w:val="00CB31DC"/>
    <w:rsid w:val="00CB6073"/>
    <w:rsid w:val="00CC33F9"/>
    <w:rsid w:val="00CD3D83"/>
    <w:rsid w:val="00CF4C55"/>
    <w:rsid w:val="00D05421"/>
    <w:rsid w:val="00D054F2"/>
    <w:rsid w:val="00D32300"/>
    <w:rsid w:val="00D47B38"/>
    <w:rsid w:val="00D54B1B"/>
    <w:rsid w:val="00D566EE"/>
    <w:rsid w:val="00D77078"/>
    <w:rsid w:val="00D93AB6"/>
    <w:rsid w:val="00DA0BC8"/>
    <w:rsid w:val="00DA2E93"/>
    <w:rsid w:val="00DB424B"/>
    <w:rsid w:val="00DC0707"/>
    <w:rsid w:val="00DE42A2"/>
    <w:rsid w:val="00DE7D16"/>
    <w:rsid w:val="00E03D3F"/>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E37D1"/>
    <w:rsid w:val="00EF7816"/>
    <w:rsid w:val="00F038C0"/>
    <w:rsid w:val="00F2518B"/>
    <w:rsid w:val="00F346CE"/>
    <w:rsid w:val="00F441B3"/>
    <w:rsid w:val="00F74834"/>
    <w:rsid w:val="00F75EA9"/>
    <w:rsid w:val="00FB07E7"/>
    <w:rsid w:val="00FB0F08"/>
    <w:rsid w:val="00FB1B2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2168208">
      <w:bodyDiv w:val="1"/>
      <w:marLeft w:val="0"/>
      <w:marRight w:val="0"/>
      <w:marTop w:val="0"/>
      <w:marBottom w:val="0"/>
      <w:divBdr>
        <w:top w:val="none" w:sz="0" w:space="0" w:color="auto"/>
        <w:left w:val="none" w:sz="0" w:space="0" w:color="auto"/>
        <w:bottom w:val="none" w:sz="0" w:space="0" w:color="auto"/>
        <w:right w:val="none" w:sz="0" w:space="0" w:color="auto"/>
      </w:divBdr>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806240912">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877350783">
      <w:bodyDiv w:val="1"/>
      <w:marLeft w:val="0"/>
      <w:marRight w:val="0"/>
      <w:marTop w:val="0"/>
      <w:marBottom w:val="0"/>
      <w:divBdr>
        <w:top w:val="none" w:sz="0" w:space="0" w:color="auto"/>
        <w:left w:val="none" w:sz="0" w:space="0" w:color="auto"/>
        <w:bottom w:val="none" w:sz="0" w:space="0" w:color="auto"/>
        <w:right w:val="none" w:sz="0" w:space="0" w:color="auto"/>
      </w:divBdr>
    </w:div>
    <w:div w:id="1899126359">
      <w:bodyDiv w:val="1"/>
      <w:marLeft w:val="0"/>
      <w:marRight w:val="0"/>
      <w:marTop w:val="0"/>
      <w:marBottom w:val="0"/>
      <w:divBdr>
        <w:top w:val="none" w:sz="0" w:space="0" w:color="auto"/>
        <w:left w:val="none" w:sz="0" w:space="0" w:color="auto"/>
        <w:bottom w:val="none" w:sz="0" w:space="0" w:color="auto"/>
        <w:right w:val="none" w:sz="0" w:space="0" w:color="auto"/>
      </w:divBdr>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3</Pages>
  <Words>569</Words>
  <Characters>3348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Jens Geenen</cp:lastModifiedBy>
  <cp:revision>2</cp:revision>
  <cp:lastPrinted>2001-11-19T09:17:00Z</cp:lastPrinted>
  <dcterms:created xsi:type="dcterms:W3CDTF">2025-06-12T16:56:00Z</dcterms:created>
  <dcterms:modified xsi:type="dcterms:W3CDTF">2025-06-12T16:56:00Z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2025-06-12T16:51:24Z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6b0f9b8f-8d03-4a40-949e-f5bc6460491b</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ies>
</file>